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0323E9DF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207E3D">
        <w:rPr>
          <w:sz w:val="52"/>
          <w:lang w:val="pt-BR"/>
        </w:rPr>
        <w:t>3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 xml:space="preserve">Distribuição de temperatura em </w:t>
      </w:r>
      <w:r w:rsidR="00207E3D">
        <w:rPr>
          <w:sz w:val="52"/>
          <w:lang w:val="pt-BR"/>
        </w:rPr>
        <w:t>Placa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7F21E7B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DE7471">
        <w:rPr>
          <w:rFonts w:cs="Arial"/>
          <w:lang w:val="pt-BR"/>
        </w:rPr>
        <w:t xml:space="preserve">simular </w:t>
      </w:r>
      <w:r w:rsidR="00CD4900">
        <w:rPr>
          <w:rFonts w:cs="Arial"/>
          <w:lang w:val="pt-BR"/>
        </w:rPr>
        <w:t>a</w:t>
      </w:r>
      <w:r w:rsidR="00DE7471">
        <w:rPr>
          <w:rFonts w:cs="Arial"/>
          <w:lang w:val="pt-BR"/>
        </w:rPr>
        <w:t xml:space="preserve"> distribuição de temperatura em um</w:t>
      </w:r>
      <w:r w:rsidR="00207E3D">
        <w:rPr>
          <w:rFonts w:cs="Arial"/>
          <w:lang w:val="pt-BR"/>
        </w:rPr>
        <w:t xml:space="preserve">a placa com dimensões definidas usando o método das diferenças finitas. </w:t>
      </w: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7AC41643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>alve como pdf e submeta no blackboard</w:t>
      </w:r>
      <w:r w:rsidR="00A15800" w:rsidRPr="00891AB9">
        <w:rPr>
          <w:lang w:val="pt-BR"/>
        </w:rPr>
        <w:t xml:space="preserve"> até o dia </w:t>
      </w:r>
      <w:r w:rsidR="00A5179F">
        <w:rPr>
          <w:b/>
          <w:lang w:val="pt-BR"/>
        </w:rPr>
        <w:t>29</w:t>
      </w:r>
      <w:r w:rsidR="00A15800" w:rsidRPr="00891AB9">
        <w:rPr>
          <w:b/>
          <w:lang w:val="pt-BR"/>
        </w:rPr>
        <w:t>/05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B76E18" w:rsidRPr="00891AB9">
        <w:rPr>
          <w:lang w:val="pt-BR"/>
        </w:rPr>
        <w:t>.</w:t>
      </w:r>
    </w:p>
    <w:p w14:paraId="5651D398" w14:textId="65A50794" w:rsidR="00891AB9" w:rsidRP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4A5596AC" w:rsidR="00853E00" w:rsidRPr="00853E00" w:rsidRDefault="002A3F5B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2</w:t>
            </w:r>
          </w:p>
        </w:tc>
      </w:tr>
    </w:tbl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53E00" w14:paraId="6FED00CC" w14:textId="77777777" w:rsidTr="00853E00">
        <w:tc>
          <w:tcPr>
            <w:tcW w:w="10112" w:type="dxa"/>
          </w:tcPr>
          <w:p w14:paraId="39A7A836" w14:textId="15155DCF" w:rsidR="00853E00" w:rsidRDefault="002A3F5B" w:rsidP="00853E00">
            <w:pPr>
              <w:spacing w:after="160"/>
            </w:pPr>
            <w:r>
              <w:t>Gabriela Caruso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8394DA" w:rsidR="00853E00" w:rsidRDefault="002A3F5B" w:rsidP="00853E00">
            <w:pPr>
              <w:spacing w:after="160"/>
            </w:pPr>
            <w:r>
              <w:t>Giovanna Cabral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16AA9820" w:rsidR="00853E00" w:rsidRDefault="002A3F5B" w:rsidP="00853E00">
            <w:pPr>
              <w:spacing w:after="160"/>
            </w:pPr>
            <w:r>
              <w:t>Luiza Silveira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2076DE01" w:rsidR="00853E00" w:rsidRDefault="002A3F5B" w:rsidP="00853E00">
            <w:pPr>
              <w:spacing w:after="160"/>
            </w:pPr>
            <w:r>
              <w:t>Mayra Peter</w:t>
            </w:r>
          </w:p>
        </w:tc>
      </w:tr>
    </w:tbl>
    <w:p w14:paraId="3B88F0EC" w14:textId="4F96F5A9" w:rsidR="00C15CFE" w:rsidRDefault="00C15CFE" w:rsidP="009F463B">
      <w:pPr>
        <w:rPr>
          <w:rStyle w:val="nfaseIntensa"/>
        </w:rPr>
      </w:pPr>
    </w:p>
    <w:p w14:paraId="447AB5B3" w14:textId="30888DCD" w:rsidR="0073252F" w:rsidRPr="00921174" w:rsidRDefault="002E1F3E" w:rsidP="009268F1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Considere a placa quadrada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 xml:space="preserve">40×40 </m:t>
        </m:r>
        <m:r>
          <w:rPr>
            <w:rFonts w:ascii="Cambria Math" w:hAnsi="Cambria Math" w:cstheme="majorHAnsi"/>
            <w:sz w:val="24"/>
            <w:szCs w:val="24"/>
          </w:rPr>
          <m:t>cm</m:t>
        </m:r>
      </m:oMath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de alumínio, e com as condições de contorno de temperatura como indicado na Fig. 1</w:t>
      </w:r>
      <w:r w:rsidR="002B75F7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e com </w:t>
      </w:r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todos os nós internos na malha inicialmente a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0℃</m:t>
        </m:r>
      </m:oMath>
      <w:r w:rsidR="002B75F7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.</w:t>
      </w:r>
    </w:p>
    <w:p w14:paraId="42F910BE" w14:textId="2EA792F5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drawing>
          <wp:inline distT="0" distB="0" distL="0" distR="0" wp14:anchorId="786FF20E" wp14:editId="5BF22377">
            <wp:extent cx="1869141" cy="11651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5" cy="11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9FF0" w14:textId="27B2A9EB" w:rsidR="0073252F" w:rsidRPr="00921174" w:rsidRDefault="0073252F" w:rsidP="0073252F">
      <w:pPr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Fig. 1 – Distribuição de temperatura em placa quadrada de alumínio</w:t>
      </w:r>
    </w:p>
    <w:p w14:paraId="7C915201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2636D330" w14:textId="77777777" w:rsidR="003D5EA7" w:rsidRDefault="003D5EA7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C97B4D4" w14:textId="6E03E360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lastRenderedPageBreak/>
        <w:t>Dados:</w:t>
      </w:r>
    </w:p>
    <w:p w14:paraId="13011DC2" w14:textId="1D84C1E5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Condutividade térmica: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κ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=0,23 W/mm∙℃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2CDF4EF4" w14:textId="259C8282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Calor específico: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c=897 J/kg∙℃</m:t>
        </m:r>
      </m:oMath>
      <w:r w:rsidRPr="00FD0B8E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0DE4B851" w14:textId="4CBEBCDD" w:rsidR="00FD0B8E" w:rsidRPr="00FD0B8E" w:rsidRDefault="00FD0B8E" w:rsidP="00FD0B8E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D0B8E">
        <w:rPr>
          <w:rFonts w:asciiTheme="majorHAnsi" w:hAnsiTheme="majorHAnsi" w:cstheme="majorHAnsi"/>
          <w:sz w:val="24"/>
          <w:szCs w:val="24"/>
          <w:lang w:val="pt-BR"/>
        </w:rPr>
        <w:t xml:space="preserve">Densidade: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2,7∙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 kg/mm³</m:t>
        </m:r>
      </m:oMath>
    </w:p>
    <w:p w14:paraId="7BFB1ED8" w14:textId="4440627E" w:rsidR="00D252D4" w:rsidRPr="00921174" w:rsidRDefault="00FD0B8E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1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(3,0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U</w:t>
      </w:r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="009268F1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</w:t>
      </w:r>
      <w:r w:rsidR="009D3EA2"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651085" w:rsidRPr="00921174">
        <w:rPr>
          <w:rFonts w:asciiTheme="majorHAnsi" w:hAnsiTheme="majorHAnsi" w:cstheme="majorHAnsi"/>
          <w:sz w:val="24"/>
          <w:szCs w:val="24"/>
          <w:lang w:val="pt-BR" w:eastAsia="pt-BR"/>
        </w:rPr>
        <w:t>indique no quadro abaixo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651085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em todos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os pontos 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na placa após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t=10s</m:t>
        </m:r>
      </m:oMath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D252D4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Assuma que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∆</m:t>
        </m:r>
        <m:r>
          <w:rPr>
            <w:rFonts w:ascii="Cambria Math" w:hAnsi="Cambria Math" w:cstheme="maj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iCs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pt-BR"/>
              </w:rPr>
              <m:t>3</m:t>
            </m:r>
          </m:sup>
        </m:sSup>
        <m:r>
          <w:rPr>
            <w:rFonts w:ascii="Cambria Math" w:hAnsi="Cambria Math" w:cstheme="majorHAnsi"/>
            <w:sz w:val="24"/>
            <w:szCs w:val="24"/>
          </w:rPr>
          <m:t>s</m:t>
        </m:r>
      </m:oMath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3D5EA7" w14:paraId="58C64FDF" w14:textId="77777777" w:rsidTr="000E56B7">
        <w:tc>
          <w:tcPr>
            <w:tcW w:w="10112" w:type="dxa"/>
          </w:tcPr>
          <w:p w14:paraId="782AFC16" w14:textId="77777777" w:rsidR="00EB69F4" w:rsidRPr="00EB69F4" w:rsidRDefault="00EB69F4" w:rsidP="00EB69F4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EB69F4">
              <w:rPr>
                <w:rFonts w:ascii="Consolas" w:hAnsi="Consolas"/>
                <w:color w:val="BBBBBB"/>
                <w:sz w:val="21"/>
                <w:szCs w:val="21"/>
              </w:rPr>
              <w:t>[[ 75.         100.         100.         100.         100.        ]</w:t>
            </w:r>
          </w:p>
          <w:p w14:paraId="2415DB58" w14:textId="77777777" w:rsidR="00EB69F4" w:rsidRPr="00EB69F4" w:rsidRDefault="00EB69F4" w:rsidP="00EB69F4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EB69F4">
              <w:rPr>
                <w:rFonts w:ascii="Consolas" w:hAnsi="Consolas"/>
                <w:color w:val="BBBBBB"/>
                <w:sz w:val="21"/>
                <w:szCs w:val="21"/>
              </w:rPr>
              <w:t> [ 75.          14.50826065   9.10882474  12.43937598  50.        ]</w:t>
            </w:r>
          </w:p>
          <w:p w14:paraId="758C827A" w14:textId="77777777" w:rsidR="00EB69F4" w:rsidRPr="00EB69F4" w:rsidRDefault="00EB69F4" w:rsidP="00EB69F4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EB69F4">
              <w:rPr>
                <w:rFonts w:ascii="Consolas" w:hAnsi="Consolas"/>
                <w:color w:val="BBBBBB"/>
                <w:sz w:val="21"/>
                <w:szCs w:val="21"/>
              </w:rPr>
              <w:t> [ 75.           6.86123452   0.89267789   4.704344    50.        ]</w:t>
            </w:r>
          </w:p>
          <w:p w14:paraId="2A767569" w14:textId="77777777" w:rsidR="00EB69F4" w:rsidRPr="00EB69F4" w:rsidRDefault="00EB69F4" w:rsidP="00EB69F4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EB69F4">
              <w:rPr>
                <w:rFonts w:ascii="Consolas" w:hAnsi="Consolas"/>
                <w:color w:val="BBBBBB"/>
                <w:sz w:val="21"/>
                <w:szCs w:val="21"/>
              </w:rPr>
              <w:t> [ 75.           6.23272196   0.48126266   4.16383729  50.        ]</w:t>
            </w:r>
          </w:p>
          <w:p w14:paraId="1D8316FC" w14:textId="77777777" w:rsidR="00EB69F4" w:rsidRPr="00EB69F4" w:rsidRDefault="00EB69F4" w:rsidP="00EB69F4">
            <w:pPr>
              <w:shd w:val="clear" w:color="auto" w:fill="002B36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 w:rsidRPr="00EB69F4">
              <w:rPr>
                <w:rFonts w:ascii="Consolas" w:hAnsi="Consolas"/>
                <w:color w:val="BBBBBB"/>
                <w:sz w:val="21"/>
                <w:szCs w:val="21"/>
              </w:rPr>
              <w:t> [ 75.           0.           0.           0.          50.        ]]</w:t>
            </w:r>
          </w:p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4892E6AD" w:rsidR="009D3EA2" w:rsidRPr="00921174" w:rsidRDefault="00D252D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Tarefa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2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>: Indique</w:t>
      </w:r>
      <w:r w:rsidR="009D3EA2"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o maior erro relativo </w:t>
      </w:r>
      <w:r w:rsidR="000E56B7" w:rsidRPr="00921174">
        <w:rPr>
          <w:rFonts w:asciiTheme="majorHAnsi" w:hAnsiTheme="majorHAnsi" w:cstheme="majorHAnsi"/>
          <w:sz w:val="24"/>
          <w:szCs w:val="24"/>
          <w:lang w:val="pt-BR"/>
        </w:rPr>
        <w:t>obtido na simulação da Tarefa 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EB69F4" w14:paraId="51370C7E" w14:textId="77777777" w:rsidTr="000E56B7">
        <w:tc>
          <w:tcPr>
            <w:tcW w:w="10112" w:type="dxa"/>
          </w:tcPr>
          <w:p w14:paraId="2634C35A" w14:textId="1D432060" w:rsidR="000E56B7" w:rsidRPr="00921174" w:rsidRDefault="00EB69F4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maior erro relativo é </w:t>
            </w:r>
            <w:r w:rsidRPr="00EB69F4">
              <w:rPr>
                <w:rFonts w:asciiTheme="majorHAnsi" w:hAnsiTheme="majorHAnsi" w:cstheme="majorHAnsi"/>
                <w:sz w:val="24"/>
                <w:szCs w:val="24"/>
              </w:rPr>
              <w:t>0.00018706102616135518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6F38E18" w:rsidR="00831864" w:rsidRPr="00921174" w:rsidRDefault="00831864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/>
        </w:rPr>
        <w:t>Tarefa 3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 xml:space="preserve"> (2,0 pontos)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: Qual o maior valor de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/>
          </w:rPr>
          <m:t>Δ</m:t>
        </m:r>
        <m:r>
          <w:rPr>
            <w:rFonts w:ascii="Cambria Math" w:hAnsi="Cambria Math" w:cstheme="majorHAnsi"/>
            <w:sz w:val="24"/>
            <w:szCs w:val="24"/>
            <w:lang w:val="pt-BR"/>
          </w:rPr>
          <m:t>t</m:t>
        </m:r>
      </m:oMath>
      <w:r w:rsidR="002567CF"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que pode ser usado para garantir a convergência da simulação?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67CF" w:rsidRPr="00EB69F4" w14:paraId="212DE32D" w14:textId="77777777" w:rsidTr="002567CF">
        <w:tc>
          <w:tcPr>
            <w:tcW w:w="10112" w:type="dxa"/>
          </w:tcPr>
          <w:p w14:paraId="7D9A3D48" w14:textId="51C5A490" w:rsidR="002567CF" w:rsidRPr="00921174" w:rsidRDefault="00EB69F4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A fórmula utilizada para descobrir o maior valor de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Δ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t</m:t>
              </m:r>
            </m:oMath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 é,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Δt=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+Δ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α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 xml:space="preserve">. O valor encontrado foi </w:t>
            </w:r>
            <w:r w:rsidRPr="00EB69F4">
              <w:rPr>
                <w:rFonts w:asciiTheme="majorHAnsi" w:eastAsiaTheme="minorEastAsia" w:hAnsiTheme="majorHAnsi" w:cstheme="majorHAnsi"/>
                <w:sz w:val="24"/>
                <w:szCs w:val="24"/>
              </w:rPr>
              <w:t>26.3</w:t>
            </w:r>
            <w:r>
              <w:rPr>
                <w:rFonts w:asciiTheme="majorHAnsi" w:eastAsiaTheme="minorEastAsia" w:hAnsiTheme="majorHAnsi" w:cstheme="majorHAnsi"/>
                <w:sz w:val="24"/>
                <w:szCs w:val="24"/>
              </w:rPr>
              <w:t>25 segundos.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7F378C2B" w:rsidR="002567CF" w:rsidRPr="00921174" w:rsidRDefault="00E51EAD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>Tarefa 4</w:t>
      </w:r>
      <w:r w:rsidR="003D5EA7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</w:t>
      </w:r>
      <w:r w:rsidR="003D5EA7">
        <w:rPr>
          <w:rFonts w:asciiTheme="majorHAnsi" w:hAnsiTheme="majorHAnsi" w:cstheme="majorHAnsi"/>
          <w:sz w:val="24"/>
          <w:szCs w:val="24"/>
          <w:lang w:val="pt-BR"/>
        </w:rPr>
        <w:t>(3,0 pontos)</w:t>
      </w:r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: Use uma malha com espaçamento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>=∆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y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lang w:val="pt-BR" w:eastAsia="pt-BR"/>
          </w:rPr>
          <m:t xml:space="preserve">=0,01 </m:t>
        </m:r>
        <m:r>
          <w:rPr>
            <w:rFonts w:ascii="Cambria Math" w:hAnsi="Cambria Math" w:cstheme="majorHAnsi"/>
            <w:sz w:val="24"/>
            <w:szCs w:val="24"/>
            <w:lang w:val="pt-BR" w:eastAsia="pt-BR"/>
          </w:rPr>
          <m:t>m</m:t>
        </m:r>
      </m:oMath>
      <w:r w:rsidRPr="00921174">
        <w:rPr>
          <w:rFonts w:asciiTheme="majorHAnsi" w:hAnsiTheme="majorHAnsi" w:cstheme="majorHAnsi"/>
          <w:sz w:val="24"/>
          <w:szCs w:val="24"/>
          <w:lang w:val="pt-BR" w:eastAsia="pt-BR"/>
        </w:rPr>
        <w:t xml:space="preserve"> e indique no quadro abaixo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 temperatura </w:t>
      </w:r>
      <w:r w:rsidR="005B3CFF" w:rsidRPr="00921174">
        <w:rPr>
          <w:rFonts w:asciiTheme="majorHAnsi" w:hAnsiTheme="majorHAnsi" w:cstheme="majorHAnsi"/>
          <w:sz w:val="24"/>
          <w:szCs w:val="24"/>
          <w:lang w:val="pt-BR"/>
        </w:rPr>
        <w:t>do ponto indicado</w:t>
      </w:r>
      <w:r w:rsidRPr="00921174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na </w:t>
      </w:r>
      <w:r w:rsidRPr="00D65A4C">
        <w:rPr>
          <w:rFonts w:asciiTheme="majorHAnsi" w:hAnsiTheme="majorHAnsi" w:cstheme="majorHAnsi"/>
          <w:sz w:val="24"/>
          <w:szCs w:val="24"/>
          <w:u w:val="single"/>
          <w:lang w:val="pt-BR"/>
        </w:rPr>
        <w:t>placa</w:t>
      </w:r>
      <w:r w:rsidRPr="009D3EA2">
        <w:rPr>
          <w:rFonts w:asciiTheme="majorHAnsi" w:hAnsiTheme="majorHAnsi" w:cstheme="majorHAnsi"/>
          <w:sz w:val="24"/>
          <w:szCs w:val="24"/>
          <w:lang w:val="pt-BR"/>
        </w:rPr>
        <w:t xml:space="preserve"> após</w:t>
      </w:r>
      <w:r w:rsidR="008C2588">
        <w:rPr>
          <w:rFonts w:asciiTheme="majorHAnsi" w:hAnsiTheme="majorHAnsi" w:cstheme="majorHAnsi"/>
          <w:sz w:val="24"/>
          <w:szCs w:val="24"/>
          <w:lang w:val="pt-BR"/>
        </w:rPr>
        <w:t xml:space="preserve"> atingir convergência. Considere uma tolerância de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pt-BR"/>
              </w:rPr>
              <m:t>-8</m:t>
            </m:r>
          </m:sup>
        </m:sSup>
      </m:oMath>
      <w:r w:rsidR="008C2588">
        <w:rPr>
          <w:rFonts w:asciiTheme="majorHAnsi" w:hAnsiTheme="majorHAnsi" w:cstheme="majorHAnsi"/>
          <w:sz w:val="24"/>
          <w:szCs w:val="24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6"/>
        <w:gridCol w:w="5186"/>
      </w:tblGrid>
      <w:tr w:rsidR="005B3CFF" w:rsidRPr="00EB69F4" w14:paraId="69A2FD9E" w14:textId="77777777" w:rsidTr="005B3CFF">
        <w:tc>
          <w:tcPr>
            <w:tcW w:w="3652" w:type="dxa"/>
          </w:tcPr>
          <w:p w14:paraId="265AAD41" w14:textId="75E8DCC7" w:rsidR="005B3CFF" w:rsidRPr="00921174" w:rsidRDefault="005B3CFF" w:rsidP="005B3C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21174">
              <w:rPr>
                <w:rFonts w:asciiTheme="majorHAnsi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16AA4E0" wp14:editId="6B02089C">
                  <wp:extent cx="2887519" cy="1818167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57" cy="184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0" w:type="dxa"/>
          </w:tcPr>
          <w:p w14:paraId="7FB54EF5" w14:textId="799B5D9B" w:rsidR="007820A1" w:rsidRPr="00921174" w:rsidRDefault="007A4DAD" w:rsidP="007A4DA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temperatura do ponto indicado ao lado é de aproximadamente </w:t>
            </w:r>
            <w:r w:rsidR="00722DAA">
              <w:rPr>
                <w:rFonts w:asciiTheme="majorHAnsi" w:hAnsiTheme="majorHAnsi" w:cstheme="majorHAnsi"/>
                <w:sz w:val="24"/>
                <w:szCs w:val="24"/>
              </w:rPr>
              <w:t>56,25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°C após </w:t>
            </w:r>
            <w:r w:rsidR="00EB69F4">
              <w:rPr>
                <w:rFonts w:asciiTheme="majorHAnsi" w:hAnsiTheme="majorHAnsi" w:cstheme="majorHAnsi"/>
                <w:sz w:val="24"/>
                <w:szCs w:val="24"/>
              </w:rPr>
              <w:t>1140,4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segundos, o tempo necessário para atingir a convergência.</w:t>
            </w:r>
          </w:p>
        </w:tc>
      </w:tr>
    </w:tbl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1"/>
      <w:headerReference w:type="first" r:id="rId12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E9EC6" w14:textId="77777777" w:rsidR="00504C47" w:rsidRDefault="00504C47" w:rsidP="00A218F4">
      <w:pPr>
        <w:spacing w:after="0" w:line="240" w:lineRule="auto"/>
      </w:pPr>
      <w:r>
        <w:separator/>
      </w:r>
    </w:p>
  </w:endnote>
  <w:endnote w:type="continuationSeparator" w:id="0">
    <w:p w14:paraId="312076EE" w14:textId="77777777" w:rsidR="00504C47" w:rsidRDefault="00504C47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361CE" w14:textId="77777777" w:rsidR="00504C47" w:rsidRDefault="00504C47" w:rsidP="00A218F4">
      <w:pPr>
        <w:spacing w:after="0" w:line="240" w:lineRule="auto"/>
      </w:pPr>
      <w:r>
        <w:separator/>
      </w:r>
    </w:p>
  </w:footnote>
  <w:footnote w:type="continuationSeparator" w:id="0">
    <w:p w14:paraId="28A659CB" w14:textId="77777777" w:rsidR="00504C47" w:rsidRDefault="00504C47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61E94"/>
    <w:rsid w:val="00064C6A"/>
    <w:rsid w:val="00064E3A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A3F5B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DBD"/>
    <w:rsid w:val="004D6584"/>
    <w:rsid w:val="004E3D36"/>
    <w:rsid w:val="004F1AE8"/>
    <w:rsid w:val="004F34B6"/>
    <w:rsid w:val="004F562F"/>
    <w:rsid w:val="004F650C"/>
    <w:rsid w:val="004F693C"/>
    <w:rsid w:val="00504C47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B14E8"/>
    <w:rsid w:val="006B4702"/>
    <w:rsid w:val="006B76A0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2DAA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4DAD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1F1E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D7E"/>
    <w:rsid w:val="00D53FEF"/>
    <w:rsid w:val="00D54379"/>
    <w:rsid w:val="00D56D2B"/>
    <w:rsid w:val="00D571F4"/>
    <w:rsid w:val="00D575C4"/>
    <w:rsid w:val="00D614C1"/>
    <w:rsid w:val="00D63290"/>
    <w:rsid w:val="00D65A4C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B69F4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75115E1C-5672-4B36-8B73-A70C169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38696-25C0-469B-AA49-B5860E2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3</Pages>
  <Words>329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dani peter</cp:lastModifiedBy>
  <cp:revision>3</cp:revision>
  <cp:lastPrinted>2020-03-10T08:12:00Z</cp:lastPrinted>
  <dcterms:created xsi:type="dcterms:W3CDTF">2020-05-22T17:31:00Z</dcterms:created>
  <dcterms:modified xsi:type="dcterms:W3CDTF">2020-05-27T21:09:00Z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